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5043" w14:textId="7F0E0460" w:rsidR="00320527" w:rsidRPr="00972E03" w:rsidRDefault="00320527" w:rsidP="00320527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Informática I – Prepa Tec Campus Eugenio Garza Lagüera</w:t>
      </w:r>
      <w:r w:rsidRPr="00972E03">
        <w:rPr>
          <w:rFonts w:ascii="Helvetica" w:hAnsi="Helvetica" w:cs="Helvetica"/>
          <w:lang w:val="es-MX"/>
        </w:rPr>
        <w:br/>
      </w:r>
      <w:r w:rsidR="009B5533">
        <w:rPr>
          <w:rFonts w:ascii="Helvetica" w:hAnsi="Helvetica" w:cs="Helvetica"/>
          <w:lang w:val="es-MX"/>
        </w:rPr>
        <w:t>Actividad</w:t>
      </w:r>
      <w:r w:rsidR="00600793">
        <w:rPr>
          <w:rFonts w:ascii="Helvetica" w:hAnsi="Helvetica" w:cs="Helvetica"/>
          <w:lang w:val="es-MX"/>
        </w:rPr>
        <w:t xml:space="preserve"> 7: Manejo de textos y condiciones</w:t>
      </w:r>
      <w:r w:rsidR="003A6973">
        <w:rPr>
          <w:rFonts w:ascii="Helvetica" w:hAnsi="Helvetica" w:cs="Helvetica"/>
          <w:lang w:val="es-MX"/>
        </w:rPr>
        <w:br/>
      </w:r>
    </w:p>
    <w:p w14:paraId="0455EEDD" w14:textId="57CAE576" w:rsidR="003602C3" w:rsidRDefault="003A6973" w:rsidP="003602C3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Nombre: _________________________________________________________ Matrícula: ______________</w:t>
      </w:r>
    </w:p>
    <w:p w14:paraId="4E525FAC" w14:textId="05CE0998" w:rsidR="000F48D0" w:rsidRDefault="00600793" w:rsidP="003602C3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Resuelve todos los problemas </w:t>
      </w:r>
      <w:r w:rsidR="00020C11">
        <w:rPr>
          <w:rFonts w:ascii="Helvetica" w:hAnsi="Helvetica" w:cs="Helvetica"/>
          <w:b/>
          <w:bCs/>
          <w:lang w:val="es-MX"/>
        </w:rPr>
        <w:t xml:space="preserve">de esta actividad </w:t>
      </w:r>
      <w:r>
        <w:rPr>
          <w:rFonts w:ascii="Helvetica" w:hAnsi="Helvetica" w:cs="Helvetica"/>
          <w:b/>
          <w:bCs/>
          <w:lang w:val="es-MX"/>
        </w:rPr>
        <w:t xml:space="preserve">en una sola clase llamada A0XXXXXXX.java, en donde </w:t>
      </w:r>
      <w:r w:rsidR="00020C11">
        <w:rPr>
          <w:rFonts w:ascii="Helvetica" w:hAnsi="Helvetica" w:cs="Helvetica"/>
          <w:b/>
          <w:bCs/>
          <w:lang w:val="es-MX"/>
        </w:rPr>
        <w:t xml:space="preserve">deberás sustituir </w:t>
      </w:r>
      <w:r>
        <w:rPr>
          <w:rFonts w:ascii="Helvetica" w:hAnsi="Helvetica" w:cs="Helvetica"/>
          <w:b/>
          <w:bCs/>
          <w:lang w:val="es-MX"/>
        </w:rPr>
        <w:t xml:space="preserve">XXXXXXX </w:t>
      </w:r>
      <w:r w:rsidR="00020C11">
        <w:rPr>
          <w:rFonts w:ascii="Helvetica" w:hAnsi="Helvetica" w:cs="Helvetica"/>
          <w:b/>
          <w:bCs/>
          <w:lang w:val="es-MX"/>
        </w:rPr>
        <w:t xml:space="preserve">por </w:t>
      </w:r>
      <w:r>
        <w:rPr>
          <w:rFonts w:ascii="Helvetica" w:hAnsi="Helvetica" w:cs="Helvetica"/>
          <w:b/>
          <w:bCs/>
          <w:lang w:val="es-MX"/>
        </w:rPr>
        <w:t xml:space="preserve">tu número de matrícula. </w:t>
      </w:r>
    </w:p>
    <w:p w14:paraId="61A4D30F" w14:textId="01953478" w:rsidR="000F48D0" w:rsidRDefault="00600793" w:rsidP="003602C3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>Al ejecutar</w:t>
      </w:r>
      <w:r w:rsidR="000F48D0">
        <w:rPr>
          <w:rFonts w:ascii="Helvetica" w:hAnsi="Helvetica" w:cs="Helvetica"/>
          <w:b/>
          <w:bCs/>
          <w:lang w:val="es-MX"/>
        </w:rPr>
        <w:t xml:space="preserve"> el programa</w:t>
      </w:r>
      <w:r>
        <w:rPr>
          <w:rFonts w:ascii="Helvetica" w:hAnsi="Helvetica" w:cs="Helvetica"/>
          <w:b/>
          <w:bCs/>
          <w:lang w:val="es-MX"/>
        </w:rPr>
        <w:t xml:space="preserve">, se le presentará al usuario </w:t>
      </w:r>
      <w:r w:rsidR="00020C11">
        <w:rPr>
          <w:rFonts w:ascii="Helvetica" w:hAnsi="Helvetica" w:cs="Helvetica"/>
          <w:b/>
          <w:bCs/>
          <w:lang w:val="es-MX"/>
        </w:rPr>
        <w:t>la lista de opciones de problemas a realizar. Dependiendo de la opción seleccionada, deberás solicitar y resolver dicha</w:t>
      </w:r>
      <w:r>
        <w:rPr>
          <w:rFonts w:ascii="Helvetica" w:hAnsi="Helvetica" w:cs="Helvetica"/>
          <w:b/>
          <w:bCs/>
          <w:lang w:val="es-MX"/>
        </w:rPr>
        <w:t xml:space="preserve">. </w:t>
      </w:r>
      <w:r w:rsidR="00020C11">
        <w:rPr>
          <w:rFonts w:ascii="Helvetica" w:hAnsi="Helvetica" w:cs="Helvetica"/>
          <w:b/>
          <w:bCs/>
          <w:lang w:val="es-MX"/>
        </w:rPr>
        <w:t xml:space="preserve">Puedes utilizar </w:t>
      </w:r>
      <w:r>
        <w:rPr>
          <w:rFonts w:ascii="Helvetica" w:hAnsi="Helvetica" w:cs="Helvetica"/>
          <w:b/>
          <w:bCs/>
          <w:lang w:val="es-MX"/>
        </w:rPr>
        <w:t xml:space="preserve">la plantilla </w:t>
      </w:r>
      <w:r w:rsidR="000F48D0">
        <w:rPr>
          <w:rFonts w:ascii="Helvetica" w:hAnsi="Helvetica" w:cs="Helvetica"/>
          <w:b/>
          <w:bCs/>
          <w:lang w:val="es-MX"/>
        </w:rPr>
        <w:t>A0XXXXXXX.java y realiza</w:t>
      </w:r>
      <w:r w:rsidR="00020C11">
        <w:rPr>
          <w:rFonts w:ascii="Helvetica" w:hAnsi="Helvetica" w:cs="Helvetica"/>
          <w:b/>
          <w:bCs/>
          <w:lang w:val="es-MX"/>
        </w:rPr>
        <w:t>r</w:t>
      </w:r>
      <w:r w:rsidR="000F48D0">
        <w:rPr>
          <w:rFonts w:ascii="Helvetica" w:hAnsi="Helvetica" w:cs="Helvetica"/>
          <w:b/>
          <w:bCs/>
          <w:lang w:val="es-MX"/>
        </w:rPr>
        <w:t xml:space="preserve"> las modificaciones necesarias sobre la misma.</w:t>
      </w:r>
    </w:p>
    <w:p w14:paraId="3EE159CD" w14:textId="741C451B" w:rsidR="00020C11" w:rsidRDefault="00020C11" w:rsidP="00020C11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Problema 1: </w:t>
      </w:r>
      <w:r>
        <w:rPr>
          <w:rFonts w:ascii="Helvetica" w:hAnsi="Helvetica" w:cs="Helvetica"/>
          <w:lang w:val="es-MX"/>
        </w:rPr>
        <w:t xml:space="preserve">Dado un String leído del teclado, imprime en pantalla el mismo String con el último carácter concatenado al principio y final, de tal manera que escribir “cat” imprimiría “tcatt”. </w:t>
      </w:r>
      <w:r w:rsidR="007847DC">
        <w:rPr>
          <w:rFonts w:ascii="Helvetica" w:hAnsi="Helvetica" w:cs="Helvetica"/>
          <w:lang w:val="es-MX"/>
        </w:rPr>
        <w:t>Limpia los espacios vacíos antes/después del String utilizando el método trim().</w:t>
      </w:r>
    </w:p>
    <w:p w14:paraId="30A323B9" w14:textId="77777777" w:rsidR="0013385F" w:rsidRDefault="001C786B" w:rsidP="001C786B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Problema 2: </w:t>
      </w:r>
      <w:r>
        <w:rPr>
          <w:rFonts w:ascii="Helvetica" w:hAnsi="Helvetica" w:cs="Helvetica"/>
          <w:lang w:val="es-MX"/>
        </w:rPr>
        <w:t xml:space="preserve">Dados dos números enteros leídos del teclado, imprime </w:t>
      </w:r>
      <w:r w:rsidRPr="001C786B">
        <w:rPr>
          <w:rFonts w:ascii="Helvetica" w:hAnsi="Helvetica" w:cs="Helvetica"/>
          <w:b/>
          <w:bCs/>
          <w:lang w:val="es-MX"/>
        </w:rPr>
        <w:t>true</w:t>
      </w:r>
      <w:r>
        <w:rPr>
          <w:rFonts w:ascii="Helvetica" w:hAnsi="Helvetica" w:cs="Helvetica"/>
          <w:lang w:val="es-MX"/>
        </w:rPr>
        <w:t xml:space="preserve"> cuando por lo menos 1 de los dos números es 10, o cuando la suma de ambos números es 10. De lo contrario, imprime </w:t>
      </w:r>
      <w:r w:rsidRPr="001C786B">
        <w:rPr>
          <w:rFonts w:ascii="Helvetica" w:hAnsi="Helvetica" w:cs="Helvetica"/>
          <w:b/>
          <w:bCs/>
          <w:lang w:val="es-MX"/>
        </w:rPr>
        <w:t>false</w:t>
      </w:r>
      <w:r>
        <w:rPr>
          <w:rFonts w:ascii="Helvetica" w:hAnsi="Helvetica" w:cs="Helvetica"/>
          <w:lang w:val="es-MX"/>
        </w:rPr>
        <w:t xml:space="preserve">. </w:t>
      </w:r>
    </w:p>
    <w:p w14:paraId="768E9399" w14:textId="7EC6EDF1" w:rsidR="001C786B" w:rsidRDefault="001C786B" w:rsidP="001C786B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Ejemplo:</w:t>
      </w:r>
    </w:p>
    <w:p w14:paraId="52E045B2" w14:textId="660F8057" w:rsidR="001C786B" w:rsidRPr="001C786B" w:rsidRDefault="001C786B" w:rsidP="001C786B">
      <w:pPr>
        <w:pStyle w:val="ListParagraph"/>
        <w:numPr>
          <w:ilvl w:val="0"/>
          <w:numId w:val="10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10,0 </w:t>
      </w:r>
      <w:r w:rsidRPr="001C786B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true</w:t>
      </w:r>
    </w:p>
    <w:p w14:paraId="7BBB79FF" w14:textId="3DB14F6C" w:rsidR="001C786B" w:rsidRPr="001C786B" w:rsidRDefault="001C786B" w:rsidP="001C786B">
      <w:pPr>
        <w:pStyle w:val="ListParagraph"/>
        <w:numPr>
          <w:ilvl w:val="0"/>
          <w:numId w:val="10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</w:rPr>
        <w:t xml:space="preserve">12, 9 </w:t>
      </w:r>
      <w:r w:rsidRPr="001C786B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false</w:t>
      </w:r>
    </w:p>
    <w:p w14:paraId="5640C66A" w14:textId="7FD82C08" w:rsidR="001C786B" w:rsidRDefault="003176EF" w:rsidP="001C786B">
      <w:pPr>
        <w:pStyle w:val="ListParagraph"/>
        <w:numPr>
          <w:ilvl w:val="0"/>
          <w:numId w:val="10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3, 7 </w:t>
      </w:r>
      <w:r w:rsidRPr="003176EF">
        <w:rPr>
          <w:rFonts w:ascii="Helvetica" w:hAnsi="Helvetica" w:cs="Helvetica"/>
          <w:lang w:val="es-MX"/>
        </w:rPr>
        <w:sym w:font="Wingdings" w:char="F0E0"/>
      </w:r>
      <w:r>
        <w:rPr>
          <w:rFonts w:ascii="Helvetica" w:hAnsi="Helvetica" w:cs="Helvetica"/>
          <w:lang w:val="es-MX"/>
        </w:rPr>
        <w:t xml:space="preserve"> true</w:t>
      </w:r>
    </w:p>
    <w:p w14:paraId="05962E85" w14:textId="427AA5C3" w:rsidR="0013385F" w:rsidRDefault="00EE082B" w:rsidP="00EE082B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Problema 3: </w:t>
      </w:r>
      <w:r w:rsidR="0013385F">
        <w:rPr>
          <w:rFonts w:ascii="Helvetica" w:hAnsi="Helvetica" w:cs="Helvetica"/>
          <w:lang w:val="es-MX"/>
        </w:rPr>
        <w:t>Consideraremos un número como “teen” cuando se encuentra en el rango de 13 a 19 inclusive. Lee tres números del teclado, y al final imprime la información de acuerdo con lo que leíste:</w:t>
      </w:r>
    </w:p>
    <w:p w14:paraId="72F31215" w14:textId="270CB14F" w:rsidR="0013385F" w:rsidRDefault="0013385F" w:rsidP="0013385F">
      <w:pPr>
        <w:pStyle w:val="ListParagraph"/>
        <w:numPr>
          <w:ilvl w:val="0"/>
          <w:numId w:val="11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No teens</w:t>
      </w:r>
    </w:p>
    <w:p w14:paraId="673B9BAC" w14:textId="5503196B" w:rsidR="0013385F" w:rsidRDefault="0013385F" w:rsidP="0013385F">
      <w:pPr>
        <w:pStyle w:val="ListParagraph"/>
        <w:numPr>
          <w:ilvl w:val="0"/>
          <w:numId w:val="11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One teen</w:t>
      </w:r>
    </w:p>
    <w:p w14:paraId="35707594" w14:textId="56E1B8BC" w:rsidR="0013385F" w:rsidRDefault="0013385F" w:rsidP="0013385F">
      <w:pPr>
        <w:pStyle w:val="ListParagraph"/>
        <w:numPr>
          <w:ilvl w:val="0"/>
          <w:numId w:val="11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Two teens</w:t>
      </w:r>
    </w:p>
    <w:p w14:paraId="2C78F032" w14:textId="7636107D" w:rsidR="0013385F" w:rsidRDefault="0013385F" w:rsidP="0013385F">
      <w:pPr>
        <w:pStyle w:val="ListParagraph"/>
        <w:numPr>
          <w:ilvl w:val="0"/>
          <w:numId w:val="11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Three teens</w:t>
      </w:r>
    </w:p>
    <w:p w14:paraId="132385C5" w14:textId="3760C4C9" w:rsidR="0013385F" w:rsidRDefault="0013385F" w:rsidP="0013385F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Ejemplo:</w:t>
      </w:r>
    </w:p>
    <w:p w14:paraId="166A157C" w14:textId="768DE58C" w:rsidR="0013385F" w:rsidRDefault="0013385F" w:rsidP="0013385F">
      <w:pPr>
        <w:pStyle w:val="ListParagraph"/>
        <w:numPr>
          <w:ilvl w:val="0"/>
          <w:numId w:val="12"/>
        </w:numPr>
        <w:rPr>
          <w:rFonts w:ascii="Helvetica" w:hAnsi="Helvetica" w:cs="Helvetica"/>
        </w:rPr>
      </w:pPr>
      <w:r w:rsidRPr="0013385F">
        <w:rPr>
          <w:rFonts w:ascii="Helvetica" w:hAnsi="Helvetica" w:cs="Helvetica"/>
          <w:lang w:val="es-MX"/>
        </w:rPr>
        <w:t xml:space="preserve">1, 13, 22 </w:t>
      </w:r>
      <w:r w:rsidRPr="0013385F">
        <w:sym w:font="Wingdings" w:char="F0E0"/>
      </w:r>
      <w:r w:rsidRPr="0013385F">
        <w:rPr>
          <w:rFonts w:ascii="Helvetica" w:hAnsi="Helvetica" w:cs="Helvetica"/>
        </w:rPr>
        <w:t xml:space="preserve"> One teen</w:t>
      </w:r>
    </w:p>
    <w:p w14:paraId="3CAC25C5" w14:textId="44DD0F41" w:rsidR="0013385F" w:rsidRDefault="0013385F" w:rsidP="0013385F">
      <w:pPr>
        <w:pStyle w:val="ListParagraph"/>
        <w:numPr>
          <w:ilvl w:val="0"/>
          <w:numId w:val="1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13, 18, 20 </w:t>
      </w:r>
      <w:r w:rsidRPr="0013385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Two teens</w:t>
      </w:r>
    </w:p>
    <w:p w14:paraId="6F9F1564" w14:textId="2AA6F931" w:rsidR="0013385F" w:rsidRDefault="0013385F" w:rsidP="0013385F">
      <w:pPr>
        <w:pStyle w:val="ListParagraph"/>
        <w:numPr>
          <w:ilvl w:val="0"/>
          <w:numId w:val="1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23, 55, 12 </w:t>
      </w:r>
      <w:r w:rsidRPr="0013385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No teens</w:t>
      </w:r>
    </w:p>
    <w:p w14:paraId="38BED25C" w14:textId="77777777" w:rsidR="002D3616" w:rsidRDefault="00B32550" w:rsidP="00B32550">
      <w:pPr>
        <w:rPr>
          <w:rFonts w:ascii="Helvetica" w:hAnsi="Helvetica" w:cs="Helvetica"/>
          <w:lang w:val="es-MX"/>
        </w:rPr>
      </w:pPr>
      <w:r w:rsidRPr="00B32550">
        <w:rPr>
          <w:rFonts w:ascii="Helvetica" w:hAnsi="Helvetica" w:cs="Helvetica"/>
          <w:b/>
          <w:bCs/>
          <w:lang w:val="es-MX"/>
        </w:rPr>
        <w:t xml:space="preserve">Problema 4: </w:t>
      </w:r>
      <w:r>
        <w:rPr>
          <w:rFonts w:ascii="Helvetica" w:hAnsi="Helvetica" w:cs="Helvetica"/>
          <w:lang w:val="es-MX"/>
        </w:rPr>
        <w:t xml:space="preserve">A partir de una oración leída del teclado, regresa </w:t>
      </w:r>
      <w:r>
        <w:rPr>
          <w:rFonts w:ascii="Helvetica" w:hAnsi="Helvetica" w:cs="Helvetica"/>
          <w:b/>
          <w:bCs/>
          <w:lang w:val="es-MX"/>
        </w:rPr>
        <w:t>true</w:t>
      </w:r>
      <w:r>
        <w:rPr>
          <w:rFonts w:ascii="Helvetica" w:hAnsi="Helvetica" w:cs="Helvetica"/>
          <w:lang w:val="es-MX"/>
        </w:rPr>
        <w:t xml:space="preserve"> cuando la oración comienza con la</w:t>
      </w:r>
      <w:r w:rsidR="00485C32">
        <w:rPr>
          <w:rFonts w:ascii="Helvetica" w:hAnsi="Helvetica" w:cs="Helvetica"/>
          <w:lang w:val="es-MX"/>
        </w:rPr>
        <w:t xml:space="preserve"> cadena</w:t>
      </w:r>
      <w:r>
        <w:rPr>
          <w:rFonts w:ascii="Helvetica" w:hAnsi="Helvetica" w:cs="Helvetica"/>
          <w:lang w:val="es-MX"/>
        </w:rPr>
        <w:t xml:space="preserve"> “#ix”</w:t>
      </w:r>
      <w:r>
        <w:rPr>
          <w:rFonts w:ascii="Helvetica" w:hAnsi="Helvetica" w:cs="Helvetica"/>
          <w:b/>
          <w:bCs/>
          <w:lang w:val="es-MX"/>
        </w:rPr>
        <w:t xml:space="preserve">, </w:t>
      </w:r>
      <w:r>
        <w:rPr>
          <w:rFonts w:ascii="Helvetica" w:hAnsi="Helvetica" w:cs="Helvetica"/>
          <w:lang w:val="es-MX"/>
        </w:rPr>
        <w:t xml:space="preserve">considerando que el caracter ‘#’ es un comodín y puede ser sustituído por cualquier otro caracter. </w:t>
      </w:r>
    </w:p>
    <w:p w14:paraId="62B2A357" w14:textId="5B35C476" w:rsidR="00B32550" w:rsidRDefault="00B32550" w:rsidP="00B32550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Ejemplo:</w:t>
      </w:r>
    </w:p>
    <w:p w14:paraId="6DC2909D" w14:textId="3EDE912C" w:rsidR="00B32550" w:rsidRPr="00B32550" w:rsidRDefault="00B32550" w:rsidP="00B32550">
      <w:pPr>
        <w:pStyle w:val="ListParagraph"/>
        <w:numPr>
          <w:ilvl w:val="0"/>
          <w:numId w:val="1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“mix snacks” </w:t>
      </w:r>
      <w:r w:rsidRPr="00B32550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true</w:t>
      </w:r>
    </w:p>
    <w:p w14:paraId="7B742C3B" w14:textId="488C40CC" w:rsidR="00B32550" w:rsidRPr="00B32550" w:rsidRDefault="00B32550" w:rsidP="00B32550">
      <w:pPr>
        <w:pStyle w:val="ListParagraph"/>
        <w:numPr>
          <w:ilvl w:val="0"/>
          <w:numId w:val="1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</w:rPr>
        <w:t xml:space="preserve">“9ix tricks” </w:t>
      </w:r>
      <w:r w:rsidRPr="00B32550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true</w:t>
      </w:r>
    </w:p>
    <w:p w14:paraId="479EB9CF" w14:textId="0D049826" w:rsidR="00B32550" w:rsidRPr="00B32550" w:rsidRDefault="00B32550" w:rsidP="00B32550">
      <w:pPr>
        <w:pStyle w:val="ListParagraph"/>
        <w:numPr>
          <w:ilvl w:val="0"/>
          <w:numId w:val="1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</w:rPr>
        <w:t xml:space="preserve">“fixed colors” </w:t>
      </w:r>
      <w:r w:rsidRPr="00B32550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true</w:t>
      </w:r>
    </w:p>
    <w:p w14:paraId="331ED11D" w14:textId="0940174A" w:rsidR="00B32550" w:rsidRPr="00B32550" w:rsidRDefault="00B32550" w:rsidP="00B32550">
      <w:pPr>
        <w:pStyle w:val="ListParagraph"/>
        <w:numPr>
          <w:ilvl w:val="0"/>
          <w:numId w:val="1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</w:rPr>
        <w:t xml:space="preserve">“miss you” </w:t>
      </w:r>
      <w:r w:rsidRPr="00B32550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false</w:t>
      </w:r>
    </w:p>
    <w:p w14:paraId="1A85D55D" w14:textId="6C11AE5F" w:rsidR="00BD1E42" w:rsidRDefault="00B32550" w:rsidP="00B32550">
      <w:pPr>
        <w:rPr>
          <w:rFonts w:ascii="Helvetica" w:hAnsi="Helvetica" w:cs="Helvetica"/>
          <w:lang w:val="es-MX"/>
        </w:rPr>
      </w:pPr>
      <w:r w:rsidRPr="00B32550">
        <w:rPr>
          <w:rFonts w:ascii="Helvetica" w:hAnsi="Helvetica" w:cs="Helvetica"/>
          <w:b/>
          <w:bCs/>
          <w:lang w:val="es-MX"/>
        </w:rPr>
        <w:t xml:space="preserve">Problema 5: </w:t>
      </w:r>
      <w:r w:rsidR="005B351B">
        <w:rPr>
          <w:rFonts w:ascii="Helvetica" w:hAnsi="Helvetica" w:cs="Helvetica"/>
          <w:lang w:val="es-MX"/>
        </w:rPr>
        <w:t xml:space="preserve">Dado un número entero positivo leído del teclado, imprime “múltiplo!” cuando el número sea un múltiplo de 3 o de 5. </w:t>
      </w:r>
      <w:r w:rsidR="00F757CB">
        <w:rPr>
          <w:rFonts w:ascii="Helvetica" w:hAnsi="Helvetica" w:cs="Helvetica"/>
          <w:lang w:val="es-MX"/>
        </w:rPr>
        <w:t>Si es múltiplo de ambos, imprime “múltiplo</w:t>
      </w:r>
      <w:r w:rsidR="00BD1E42">
        <w:rPr>
          <w:rFonts w:ascii="Helvetica" w:hAnsi="Helvetica" w:cs="Helvetica"/>
          <w:lang w:val="es-MX"/>
        </w:rPr>
        <w:t>!</w:t>
      </w:r>
      <w:r w:rsidR="00F757CB">
        <w:rPr>
          <w:rFonts w:ascii="Helvetica" w:hAnsi="Helvetica" w:cs="Helvetica"/>
          <w:lang w:val="es-MX"/>
        </w:rPr>
        <w:t xml:space="preserve"> </w:t>
      </w:r>
      <w:r w:rsidR="00F757CB">
        <w:rPr>
          <w:rFonts w:ascii="Helvetica" w:hAnsi="Helvetica" w:cs="Helvetica"/>
          <w:lang w:val="es-MX"/>
        </w:rPr>
        <w:t>múltiplo</w:t>
      </w:r>
      <w:r w:rsidR="00BD1E42">
        <w:rPr>
          <w:rFonts w:ascii="Helvetica" w:hAnsi="Helvetica" w:cs="Helvetica"/>
          <w:lang w:val="es-MX"/>
        </w:rPr>
        <w:t>!</w:t>
      </w:r>
      <w:r w:rsidR="00F757CB">
        <w:rPr>
          <w:rFonts w:ascii="Helvetica" w:hAnsi="Helvetica" w:cs="Helvetica"/>
          <w:lang w:val="es-MX"/>
        </w:rPr>
        <w:t>”.</w:t>
      </w:r>
      <w:r w:rsidR="004C158F">
        <w:rPr>
          <w:rFonts w:ascii="Helvetica" w:hAnsi="Helvetica" w:cs="Helvetica"/>
          <w:lang w:val="es-MX"/>
        </w:rPr>
        <w:t xml:space="preserve"> De lo contrario, imprime una carita triste.</w:t>
      </w:r>
    </w:p>
    <w:p w14:paraId="718E1E6E" w14:textId="49624354" w:rsidR="00B32550" w:rsidRDefault="00BD1E42" w:rsidP="00BD1E42">
      <w:pPr>
        <w:pStyle w:val="ListParagraph"/>
        <w:numPr>
          <w:ilvl w:val="0"/>
          <w:numId w:val="14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3</w:t>
      </w:r>
      <w:r w:rsidR="00AE5306">
        <w:rPr>
          <w:rFonts w:ascii="Helvetica" w:hAnsi="Helvetica" w:cs="Helvetica"/>
          <w:lang w:val="es-MX"/>
        </w:rPr>
        <w:t>0</w:t>
      </w:r>
      <w:r>
        <w:rPr>
          <w:rFonts w:ascii="Helvetica" w:hAnsi="Helvetica" w:cs="Helvetica"/>
          <w:lang w:val="es-MX"/>
        </w:rPr>
        <w:t xml:space="preserve"> </w:t>
      </w:r>
      <w:r w:rsidRPr="00BD1E42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lang w:val="es-MX"/>
        </w:rPr>
        <w:t>múltiplo! múltiplo!</w:t>
      </w:r>
    </w:p>
    <w:p w14:paraId="4F9887A3" w14:textId="73ABA916" w:rsidR="00BD1E42" w:rsidRDefault="00BD1E42" w:rsidP="00BD1E42">
      <w:pPr>
        <w:pStyle w:val="ListParagraph"/>
        <w:numPr>
          <w:ilvl w:val="0"/>
          <w:numId w:val="14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9 </w:t>
      </w:r>
      <w:r w:rsidRPr="00BD1E42">
        <w:rPr>
          <w:rFonts w:ascii="Helvetica" w:hAnsi="Helvetica" w:cs="Helvetica"/>
          <w:lang w:val="es-MX"/>
        </w:rPr>
        <w:sym w:font="Wingdings" w:char="F0E0"/>
      </w:r>
      <w:r>
        <w:rPr>
          <w:rFonts w:ascii="Helvetica" w:hAnsi="Helvetica" w:cs="Helvetica"/>
          <w:lang w:val="es-MX"/>
        </w:rPr>
        <w:t xml:space="preserve"> </w:t>
      </w:r>
      <w:r>
        <w:rPr>
          <w:rFonts w:ascii="Helvetica" w:hAnsi="Helvetica" w:cs="Helvetica"/>
          <w:lang w:val="es-MX"/>
        </w:rPr>
        <w:t>múltiplo!</w:t>
      </w:r>
    </w:p>
    <w:p w14:paraId="1B829912" w14:textId="2A88DF31" w:rsidR="00BD1E42" w:rsidRDefault="00BD1E42" w:rsidP="00BD1E42">
      <w:pPr>
        <w:pStyle w:val="ListParagraph"/>
        <w:numPr>
          <w:ilvl w:val="0"/>
          <w:numId w:val="14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14 </w:t>
      </w:r>
      <w:r w:rsidRPr="00BD1E42">
        <w:rPr>
          <w:rFonts w:ascii="Helvetica" w:hAnsi="Helvetica" w:cs="Helvetica"/>
          <w:lang w:val="es-MX"/>
        </w:rPr>
        <w:sym w:font="Wingdings" w:char="F0E0"/>
      </w:r>
      <w:r>
        <w:rPr>
          <w:rFonts w:ascii="Helvetica" w:hAnsi="Helvetica" w:cs="Helvetica"/>
          <w:lang w:val="es-MX"/>
        </w:rPr>
        <w:t xml:space="preserve"> :(</w:t>
      </w:r>
    </w:p>
    <w:p w14:paraId="7F22A95F" w14:textId="57064CB6" w:rsidR="003A3D5C" w:rsidRDefault="00576861" w:rsidP="003A3D5C">
      <w:pPr>
        <w:rPr>
          <w:rFonts w:ascii="Helvetica" w:hAnsi="Helvetica" w:cs="Helvetica"/>
          <w:u w:val="single"/>
          <w:lang w:val="es-MX"/>
        </w:rPr>
      </w:pPr>
      <w:r>
        <w:rPr>
          <w:rFonts w:ascii="Helvetica" w:hAnsi="Helvetica" w:cs="Helvetica"/>
          <w:b/>
          <w:bCs/>
          <w:lang w:val="es-MX"/>
        </w:rPr>
        <w:lastRenderedPageBreak/>
        <w:t>Problema reto</w:t>
      </w:r>
      <w:r w:rsidR="003A3D5C">
        <w:rPr>
          <w:rFonts w:ascii="Helvetica" w:hAnsi="Helvetica" w:cs="Helvetica"/>
          <w:b/>
          <w:bCs/>
          <w:lang w:val="es-MX"/>
        </w:rPr>
        <w:t xml:space="preserve">: </w:t>
      </w:r>
      <w:r w:rsidR="003A3D5C">
        <w:rPr>
          <w:rFonts w:ascii="Helvetica" w:hAnsi="Helvetica" w:cs="Helvetica"/>
          <w:lang w:val="es-MX"/>
        </w:rPr>
        <w:t xml:space="preserve">Dada una palabra recuperada del teclado, si la cadena “del” aparece </w:t>
      </w:r>
      <w:r w:rsidR="00D25570">
        <w:rPr>
          <w:rFonts w:ascii="Helvetica" w:hAnsi="Helvetica" w:cs="Helvetica"/>
          <w:lang w:val="es-MX"/>
        </w:rPr>
        <w:t>al final del texto</w:t>
      </w:r>
      <w:r w:rsidR="003A3D5C">
        <w:rPr>
          <w:rFonts w:ascii="Helvetica" w:hAnsi="Helvetica" w:cs="Helvetica"/>
          <w:lang w:val="es-MX"/>
        </w:rPr>
        <w:t xml:space="preserve">, </w:t>
      </w:r>
      <w:r w:rsidR="00B82E48">
        <w:rPr>
          <w:rFonts w:ascii="Helvetica" w:hAnsi="Helvetica" w:cs="Helvetica"/>
          <w:lang w:val="es-MX"/>
        </w:rPr>
        <w:t>imprime</w:t>
      </w:r>
      <w:bookmarkStart w:id="0" w:name="_GoBack"/>
      <w:bookmarkEnd w:id="0"/>
      <w:r w:rsidR="003A3D5C">
        <w:rPr>
          <w:rFonts w:ascii="Helvetica" w:hAnsi="Helvetica" w:cs="Helvetica"/>
          <w:lang w:val="es-MX"/>
        </w:rPr>
        <w:t xml:space="preserve"> el mismo String con la cadena “del” eliminada. De lo contrario, imprime el mismo String sin modificar. </w:t>
      </w:r>
      <w:r w:rsidR="003A3D5C">
        <w:rPr>
          <w:rFonts w:ascii="Helvetica" w:hAnsi="Helvetica" w:cs="Helvetica"/>
          <w:u w:val="single"/>
          <w:lang w:val="es-MX"/>
        </w:rPr>
        <w:t>La cadena “del” puede aparecer en mayúsculas o minúsculas.</w:t>
      </w:r>
    </w:p>
    <w:p w14:paraId="3D25E84C" w14:textId="235752B6" w:rsidR="003A3D5C" w:rsidRPr="003A3D5C" w:rsidRDefault="003A3D5C" w:rsidP="003A3D5C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Ejemplo:</w:t>
      </w:r>
    </w:p>
    <w:p w14:paraId="5FE72DD2" w14:textId="111DBF71" w:rsidR="003A3D5C" w:rsidRPr="003A3D5C" w:rsidRDefault="003A3D5C" w:rsidP="003A3D5C">
      <w:pPr>
        <w:pStyle w:val="ListParagraph"/>
        <w:numPr>
          <w:ilvl w:val="0"/>
          <w:numId w:val="15"/>
        </w:num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lang w:val="es-MX"/>
        </w:rPr>
        <w:t>“abc</w:t>
      </w:r>
      <w:r w:rsidR="00D25570">
        <w:rPr>
          <w:rFonts w:ascii="Helvetica" w:hAnsi="Helvetica" w:cs="Helvetica"/>
          <w:lang w:val="es-MX"/>
        </w:rPr>
        <w:t>del</w:t>
      </w:r>
      <w:r>
        <w:rPr>
          <w:rFonts w:ascii="Helvetica" w:hAnsi="Helvetica" w:cs="Helvetica"/>
          <w:lang w:val="es-MX"/>
        </w:rPr>
        <w:t xml:space="preserve">” </w:t>
      </w:r>
      <w:r w:rsidRPr="003A3D5C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“abc”</w:t>
      </w:r>
    </w:p>
    <w:p w14:paraId="59AF926C" w14:textId="631AC483" w:rsidR="003A3D5C" w:rsidRPr="003A3D5C" w:rsidRDefault="003A3D5C" w:rsidP="003A3D5C">
      <w:pPr>
        <w:pStyle w:val="ListParagraph"/>
        <w:numPr>
          <w:ilvl w:val="0"/>
          <w:numId w:val="15"/>
        </w:num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lang w:val="es-MX"/>
        </w:rPr>
        <w:t>“Ale</w:t>
      </w:r>
      <w:r w:rsidR="00B937AE">
        <w:rPr>
          <w:rFonts w:ascii="Helvetica" w:hAnsi="Helvetica" w:cs="Helvetica"/>
          <w:lang w:val="es-MX"/>
        </w:rPr>
        <w:t>DEL</w:t>
      </w:r>
      <w:r>
        <w:rPr>
          <w:rFonts w:ascii="Helvetica" w:hAnsi="Helvetica" w:cs="Helvetica"/>
          <w:lang w:val="es-MX"/>
        </w:rPr>
        <w:t xml:space="preserve">” </w:t>
      </w:r>
      <w:r w:rsidRPr="003A3D5C">
        <w:rPr>
          <w:rFonts w:ascii="Helvetica" w:hAnsi="Helvetica" w:cs="Helvetica"/>
          <w:lang w:val="es-MX"/>
        </w:rPr>
        <w:sym w:font="Wingdings" w:char="F0E0"/>
      </w:r>
      <w:r>
        <w:rPr>
          <w:rFonts w:ascii="Helvetica" w:hAnsi="Helvetica" w:cs="Helvetica"/>
          <w:lang w:val="es-MX"/>
        </w:rPr>
        <w:t xml:space="preserve"> “Ale”</w:t>
      </w:r>
    </w:p>
    <w:p w14:paraId="70A3BF8C" w14:textId="43480090" w:rsidR="003A3D5C" w:rsidRPr="003A3D5C" w:rsidRDefault="003A3D5C" w:rsidP="003A3D5C">
      <w:pPr>
        <w:pStyle w:val="ListParagraph"/>
        <w:numPr>
          <w:ilvl w:val="0"/>
          <w:numId w:val="15"/>
        </w:num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lang w:val="es-MX"/>
        </w:rPr>
        <w:t>“</w:t>
      </w:r>
      <w:r w:rsidR="00E172FC">
        <w:rPr>
          <w:rFonts w:ascii="Helvetica" w:hAnsi="Helvetica" w:cs="Helvetica"/>
          <w:lang w:val="es-MX"/>
        </w:rPr>
        <w:t>ABCdef</w:t>
      </w:r>
      <w:r>
        <w:rPr>
          <w:rFonts w:ascii="Helvetica" w:hAnsi="Helvetica" w:cs="Helvetica"/>
          <w:lang w:val="es-MX"/>
        </w:rPr>
        <w:t xml:space="preserve">” </w:t>
      </w:r>
      <w:r w:rsidRPr="003A3D5C">
        <w:rPr>
          <w:rFonts w:ascii="Helvetica" w:hAnsi="Helvetica" w:cs="Helvetica"/>
          <w:lang w:val="es-MX"/>
        </w:rPr>
        <w:sym w:font="Wingdings" w:char="F0E0"/>
      </w:r>
      <w:r>
        <w:rPr>
          <w:rFonts w:ascii="Helvetica" w:hAnsi="Helvetica" w:cs="Helvetica"/>
          <w:lang w:val="es-MX"/>
        </w:rPr>
        <w:t xml:space="preserve"> “</w:t>
      </w:r>
      <w:r w:rsidR="00E172FC">
        <w:rPr>
          <w:rFonts w:ascii="Helvetica" w:hAnsi="Helvetica" w:cs="Helvetica"/>
          <w:lang w:val="es-MX"/>
        </w:rPr>
        <w:t>ABCdef</w:t>
      </w:r>
      <w:r>
        <w:rPr>
          <w:rFonts w:ascii="Helvetica" w:hAnsi="Helvetica" w:cs="Helvetica"/>
          <w:lang w:val="es-MX"/>
        </w:rPr>
        <w:t>”</w:t>
      </w:r>
    </w:p>
    <w:p w14:paraId="093D4B5D" w14:textId="17C1609A" w:rsidR="003A3D5C" w:rsidRPr="00027399" w:rsidRDefault="003A3D5C" w:rsidP="00027399">
      <w:pPr>
        <w:rPr>
          <w:rFonts w:ascii="Helvetica" w:hAnsi="Helvetica" w:cs="Helvetica"/>
          <w:b/>
          <w:bCs/>
          <w:lang w:val="es-MX"/>
        </w:rPr>
      </w:pPr>
      <w:r w:rsidRPr="00027399">
        <w:rPr>
          <w:rFonts w:ascii="Helvetica" w:hAnsi="Helvetica" w:cs="Helvetica"/>
          <w:lang w:val="es-MX"/>
        </w:rPr>
        <w:br/>
      </w:r>
    </w:p>
    <w:p w14:paraId="333D89E2" w14:textId="77777777" w:rsidR="0013385F" w:rsidRPr="00B32550" w:rsidRDefault="0013385F" w:rsidP="0013385F">
      <w:pPr>
        <w:rPr>
          <w:rFonts w:ascii="Helvetica" w:hAnsi="Helvetica" w:cs="Helvetica"/>
          <w:lang w:val="es-MX"/>
        </w:rPr>
      </w:pPr>
    </w:p>
    <w:p w14:paraId="74C63449" w14:textId="77777777" w:rsidR="001C786B" w:rsidRDefault="001C786B" w:rsidP="001C786B">
      <w:pPr>
        <w:rPr>
          <w:rFonts w:ascii="Helvetica" w:hAnsi="Helvetica" w:cs="Helvetica"/>
          <w:lang w:val="es-MX"/>
        </w:rPr>
      </w:pPr>
    </w:p>
    <w:p w14:paraId="63AD36C8" w14:textId="00DE8CA5" w:rsidR="001C786B" w:rsidRPr="001C786B" w:rsidRDefault="001C786B" w:rsidP="001C786B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 </w:t>
      </w:r>
    </w:p>
    <w:sectPr w:rsidR="001C786B" w:rsidRPr="001C786B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E8870" w14:textId="77777777" w:rsidR="002E3519" w:rsidRDefault="002E3519" w:rsidP="00787E61">
      <w:pPr>
        <w:spacing w:after="0" w:line="240" w:lineRule="auto"/>
      </w:pPr>
      <w:r>
        <w:separator/>
      </w:r>
    </w:p>
  </w:endnote>
  <w:endnote w:type="continuationSeparator" w:id="0">
    <w:p w14:paraId="2D98462F" w14:textId="77777777" w:rsidR="002E3519" w:rsidRDefault="002E3519" w:rsidP="0078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D95CE" w14:textId="77777777" w:rsidR="002E3519" w:rsidRDefault="002E3519" w:rsidP="00787E61">
      <w:pPr>
        <w:spacing w:after="0" w:line="240" w:lineRule="auto"/>
      </w:pPr>
      <w:r>
        <w:separator/>
      </w:r>
    </w:p>
  </w:footnote>
  <w:footnote w:type="continuationSeparator" w:id="0">
    <w:p w14:paraId="34A2D0AD" w14:textId="77777777" w:rsidR="002E3519" w:rsidRDefault="002E3519" w:rsidP="00787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0C8B"/>
    <w:multiLevelType w:val="hybridMultilevel"/>
    <w:tmpl w:val="D5B8A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C2D45"/>
    <w:multiLevelType w:val="hybridMultilevel"/>
    <w:tmpl w:val="F40C1C9E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A0D9A"/>
    <w:multiLevelType w:val="hybridMultilevel"/>
    <w:tmpl w:val="EF06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F4120"/>
    <w:multiLevelType w:val="hybridMultilevel"/>
    <w:tmpl w:val="5A12F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56772A"/>
    <w:multiLevelType w:val="hybridMultilevel"/>
    <w:tmpl w:val="9D649B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05076"/>
    <w:multiLevelType w:val="hybridMultilevel"/>
    <w:tmpl w:val="0BA640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ADE4ADC"/>
    <w:multiLevelType w:val="hybridMultilevel"/>
    <w:tmpl w:val="3E8E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0643C"/>
    <w:multiLevelType w:val="hybridMultilevel"/>
    <w:tmpl w:val="1F7C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77EDE"/>
    <w:multiLevelType w:val="hybridMultilevel"/>
    <w:tmpl w:val="BD48F7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4B17D67"/>
    <w:multiLevelType w:val="hybridMultilevel"/>
    <w:tmpl w:val="EDEAD282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CF6C74"/>
    <w:multiLevelType w:val="hybridMultilevel"/>
    <w:tmpl w:val="E64A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13"/>
  </w:num>
  <w:num w:numId="7">
    <w:abstractNumId w:val="2"/>
  </w:num>
  <w:num w:numId="8">
    <w:abstractNumId w:val="0"/>
  </w:num>
  <w:num w:numId="9">
    <w:abstractNumId w:val="11"/>
  </w:num>
  <w:num w:numId="10">
    <w:abstractNumId w:val="9"/>
  </w:num>
  <w:num w:numId="11">
    <w:abstractNumId w:val="14"/>
  </w:num>
  <w:num w:numId="12">
    <w:abstractNumId w:val="10"/>
  </w:num>
  <w:num w:numId="13">
    <w:abstractNumId w:val="3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93"/>
    <w:rsid w:val="00020C11"/>
    <w:rsid w:val="00027399"/>
    <w:rsid w:val="00031865"/>
    <w:rsid w:val="00083B1A"/>
    <w:rsid w:val="000879E7"/>
    <w:rsid w:val="000B4116"/>
    <w:rsid w:val="000B53AD"/>
    <w:rsid w:val="000E1785"/>
    <w:rsid w:val="000E3534"/>
    <w:rsid w:val="000F48D0"/>
    <w:rsid w:val="00112417"/>
    <w:rsid w:val="0013385F"/>
    <w:rsid w:val="00142D43"/>
    <w:rsid w:val="0015503C"/>
    <w:rsid w:val="001C786B"/>
    <w:rsid w:val="001E0AC8"/>
    <w:rsid w:val="001F0CAC"/>
    <w:rsid w:val="002D3616"/>
    <w:rsid w:val="002E3519"/>
    <w:rsid w:val="003020CE"/>
    <w:rsid w:val="003176EF"/>
    <w:rsid w:val="00320527"/>
    <w:rsid w:val="003602C3"/>
    <w:rsid w:val="00363C3E"/>
    <w:rsid w:val="00366D5E"/>
    <w:rsid w:val="003A3D5C"/>
    <w:rsid w:val="003A6973"/>
    <w:rsid w:val="00402AED"/>
    <w:rsid w:val="004145A2"/>
    <w:rsid w:val="004148E3"/>
    <w:rsid w:val="00416311"/>
    <w:rsid w:val="00485C32"/>
    <w:rsid w:val="004C158F"/>
    <w:rsid w:val="00504AC3"/>
    <w:rsid w:val="00565899"/>
    <w:rsid w:val="0057248D"/>
    <w:rsid w:val="00576861"/>
    <w:rsid w:val="005B351B"/>
    <w:rsid w:val="005C3BFE"/>
    <w:rsid w:val="00600793"/>
    <w:rsid w:val="006576A2"/>
    <w:rsid w:val="00666B2B"/>
    <w:rsid w:val="0070619B"/>
    <w:rsid w:val="007847DC"/>
    <w:rsid w:val="00787E61"/>
    <w:rsid w:val="008371D3"/>
    <w:rsid w:val="008402E1"/>
    <w:rsid w:val="00883811"/>
    <w:rsid w:val="00891741"/>
    <w:rsid w:val="008F221A"/>
    <w:rsid w:val="00923EC9"/>
    <w:rsid w:val="00935CEB"/>
    <w:rsid w:val="00972E03"/>
    <w:rsid w:val="00984762"/>
    <w:rsid w:val="009947BE"/>
    <w:rsid w:val="009A4FDD"/>
    <w:rsid w:val="009B5533"/>
    <w:rsid w:val="009F0D29"/>
    <w:rsid w:val="00A15027"/>
    <w:rsid w:val="00A174C3"/>
    <w:rsid w:val="00A42629"/>
    <w:rsid w:val="00A7466E"/>
    <w:rsid w:val="00A918D5"/>
    <w:rsid w:val="00A9712A"/>
    <w:rsid w:val="00AB30A5"/>
    <w:rsid w:val="00AC08C5"/>
    <w:rsid w:val="00AE5306"/>
    <w:rsid w:val="00B04A97"/>
    <w:rsid w:val="00B27C43"/>
    <w:rsid w:val="00B32550"/>
    <w:rsid w:val="00B82E48"/>
    <w:rsid w:val="00B937AE"/>
    <w:rsid w:val="00BB2B0F"/>
    <w:rsid w:val="00BD1BD7"/>
    <w:rsid w:val="00BD1E42"/>
    <w:rsid w:val="00C83721"/>
    <w:rsid w:val="00C845B3"/>
    <w:rsid w:val="00C86044"/>
    <w:rsid w:val="00D21C95"/>
    <w:rsid w:val="00D25570"/>
    <w:rsid w:val="00D31E86"/>
    <w:rsid w:val="00D33A35"/>
    <w:rsid w:val="00D72C1D"/>
    <w:rsid w:val="00D86669"/>
    <w:rsid w:val="00DD231E"/>
    <w:rsid w:val="00DD6FA0"/>
    <w:rsid w:val="00DF410F"/>
    <w:rsid w:val="00E172FC"/>
    <w:rsid w:val="00EE082B"/>
    <w:rsid w:val="00F15874"/>
    <w:rsid w:val="00F328FA"/>
    <w:rsid w:val="00F757CB"/>
    <w:rsid w:val="00FA41E2"/>
    <w:rsid w:val="00FC1406"/>
    <w:rsid w:val="00FD578D"/>
    <w:rsid w:val="00FE0E88"/>
    <w:rsid w:val="00FE6A2D"/>
    <w:rsid w:val="03E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5D9B9"/>
  <w15:chartTrackingRefBased/>
  <w15:docId w15:val="{0F7518E3-900A-4711-8CA4-12C312E5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60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61"/>
  </w:style>
  <w:style w:type="paragraph" w:styleId="Footer">
    <w:name w:val="footer"/>
    <w:basedOn w:val="Normal"/>
    <w:link w:val="Foot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61"/>
  </w:style>
  <w:style w:type="table" w:styleId="TableGrid">
    <w:name w:val="Table Grid"/>
    <w:basedOn w:val="TableNormal"/>
    <w:uiPriority w:val="39"/>
    <w:rsid w:val="0041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4F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_hu\OneDrive\Documentos\Custom%20Office%20Templates\2019_actividad_info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26250-69AB-4AC7-9204-0E9B0A45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2019_actividad_info1.dotx</Template>
  <TotalTime>61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26</cp:revision>
  <cp:lastPrinted>2019-08-28T03:39:00Z</cp:lastPrinted>
  <dcterms:created xsi:type="dcterms:W3CDTF">2019-10-20T16:18:00Z</dcterms:created>
  <dcterms:modified xsi:type="dcterms:W3CDTF">2019-10-20T17:20:00Z</dcterms:modified>
</cp:coreProperties>
</file>